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3232AD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81BBCBA" w14:textId="3DD9B2FB" w:rsidR="00692703" w:rsidRPr="00CF1A49" w:rsidRDefault="00A71BC2" w:rsidP="00913946">
            <w:pPr>
              <w:pStyle w:val="Title"/>
            </w:pPr>
            <w:r>
              <w:t>MAX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 xml:space="preserve">BEHRENS </w:t>
            </w:r>
            <w:r w:rsidRPr="00A71BC2">
              <w:rPr>
                <w:rStyle w:val="IntenseEmphasis"/>
                <w:color w:val="7F7F7F" w:themeColor="text1" w:themeTint="80"/>
                <w:sz w:val="48"/>
                <w:szCs w:val="48"/>
              </w:rPr>
              <w:t>BS</w:t>
            </w:r>
            <w:r w:rsidRPr="00A71BC2">
              <w:rPr>
                <w:rStyle w:val="IntenseEmphasis"/>
                <w:color w:val="7F7F7F" w:themeColor="text1" w:themeTint="80"/>
                <w:sz w:val="36"/>
                <w:szCs w:val="36"/>
              </w:rPr>
              <w:t>c</w:t>
            </w:r>
            <w:r w:rsidR="003A4535">
              <w:rPr>
                <w:rStyle w:val="IntenseEmphasis"/>
                <w:color w:val="7F7F7F" w:themeColor="text1" w:themeTint="80"/>
                <w:sz w:val="36"/>
                <w:szCs w:val="36"/>
              </w:rPr>
              <w:t xml:space="preserve">, </w:t>
            </w:r>
            <w:r w:rsidR="003A4535" w:rsidRPr="003A4535">
              <w:rPr>
                <w:rStyle w:val="IntenseEmphasis"/>
                <w:color w:val="7F7F7F" w:themeColor="text1" w:themeTint="80"/>
                <w:sz w:val="46"/>
                <w:szCs w:val="46"/>
              </w:rPr>
              <w:t>PGDE</w:t>
            </w:r>
          </w:p>
          <w:p w14:paraId="3B241BAA" w14:textId="09E2C6A1" w:rsidR="00692703" w:rsidRPr="00CF1A49" w:rsidRDefault="00A71BC2" w:rsidP="00913946">
            <w:pPr>
              <w:pStyle w:val="ContactInfo"/>
              <w:contextualSpacing w:val="0"/>
            </w:pPr>
            <w:proofErr w:type="spellStart"/>
            <w:r>
              <w:t>Netherby</w:t>
            </w:r>
            <w:proofErr w:type="spellEnd"/>
            <w:r>
              <w:t xml:space="preserve"> West, </w:t>
            </w:r>
            <w:proofErr w:type="spellStart"/>
            <w:r>
              <w:t>Otley</w:t>
            </w:r>
            <w:proofErr w:type="spellEnd"/>
            <w:r>
              <w:t xml:space="preserve"> Road, Menston, West Yorkshire, LS29 6EE</w:t>
            </w:r>
            <w:r>
              <w:br/>
              <w:t>Mobile: 07513 944101, Landline: 01943 87</w:t>
            </w:r>
            <w:r w:rsidR="00C319D0">
              <w:t>4</w:t>
            </w:r>
            <w:r>
              <w:t>931</w:t>
            </w:r>
          </w:p>
          <w:p w14:paraId="73461867" w14:textId="5D068EF0" w:rsidR="00692703" w:rsidRPr="00CF1A49" w:rsidRDefault="00A71BC2" w:rsidP="00913946">
            <w:pPr>
              <w:pStyle w:val="ContactInfoEmphasis"/>
              <w:contextualSpacing w:val="0"/>
            </w:pPr>
            <w:r>
              <w:t>maxdbehrens@gmail.com</w:t>
            </w:r>
            <w:r w:rsidR="00692703" w:rsidRPr="00A71BC2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AB8C5C8D048440993A5DFE7FE80E51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A71BC2">
                  <w:t>·</w:t>
                </w:r>
              </w:sdtContent>
            </w:sdt>
            <w:r w:rsidR="00692703" w:rsidRPr="00A71BC2">
              <w:t xml:space="preserve"> </w:t>
            </w:r>
            <w:hyperlink r:id="rId7" w:history="1">
              <w:r w:rsidRPr="00A71BC2">
                <w:rPr>
                  <w:rStyle w:val="Hyperlink"/>
                  <w:color w:val="1D824C" w:themeColor="accent1"/>
                </w:rPr>
                <w:t>linkedin.com/in/max-behrens-331492174/</w:t>
              </w:r>
            </w:hyperlink>
            <w:r w:rsidR="00692703" w:rsidRPr="00A71BC2">
              <w:t xml:space="preserve"> </w:t>
            </w:r>
          </w:p>
        </w:tc>
      </w:tr>
      <w:tr w:rsidR="009571D8" w:rsidRPr="00CF1A49" w14:paraId="512994C1" w14:textId="77777777" w:rsidTr="00692703">
        <w:tc>
          <w:tcPr>
            <w:tcW w:w="9360" w:type="dxa"/>
            <w:tcMar>
              <w:top w:w="432" w:type="dxa"/>
            </w:tcMar>
          </w:tcPr>
          <w:p w14:paraId="589E6E7A" w14:textId="6BAA7140" w:rsidR="00A71BC2" w:rsidRDefault="00A71BC2" w:rsidP="00A71BC2">
            <w:r>
              <w:t xml:space="preserve">I </w:t>
            </w:r>
            <w:r w:rsidR="00D31A7A">
              <w:t>am</w:t>
            </w:r>
            <w:r>
              <w:t xml:space="preserve"> a graduate in mathematics and computer science from the University of Liverpool with </w:t>
            </w:r>
            <w:r w:rsidR="001711C6">
              <w:t>a passion for</w:t>
            </w:r>
            <w:r>
              <w:t xml:space="preserve"> </w:t>
            </w:r>
            <w:r w:rsidR="001711C6">
              <w:t>data modelling</w:t>
            </w:r>
            <w:r>
              <w:t xml:space="preserve"> and software engineering. </w:t>
            </w:r>
            <w:r w:rsidR="00D31A7A">
              <w:br/>
              <w:t xml:space="preserve">I am currently studying a Post-Graduate Diploma in Further and Post-Compulsory Education at Liverpool Hope </w:t>
            </w:r>
            <w:proofErr w:type="gramStart"/>
            <w:r w:rsidR="00D31A7A">
              <w:t>University, and</w:t>
            </w:r>
            <w:proofErr w:type="gramEnd"/>
            <w:r w:rsidR="00D31A7A">
              <w:t xml:space="preserve"> am broadening my skillset in teaching within my field.</w:t>
            </w:r>
            <w:r w:rsidR="0021231C">
              <w:br/>
              <w:t xml:space="preserve">I bring to each new project a love of problem solving, a commitment to extracting knowledge from unstructured data, and </w:t>
            </w:r>
            <w:r w:rsidR="00D31A7A">
              <w:t>during my GCSE and A-Level teaching experience have established a skill for conveying mathematical concepts to students of different ages.</w:t>
            </w:r>
          </w:p>
          <w:p w14:paraId="572F6B05" w14:textId="2157DF68" w:rsidR="001755A8" w:rsidRPr="00CF1A49" w:rsidRDefault="00A71BC2" w:rsidP="00A71BC2">
            <w:pPr>
              <w:contextualSpacing w:val="0"/>
            </w:pPr>
            <w:r>
              <w:t xml:space="preserve">I have undertaken commercial work building and configuring customer databases, </w:t>
            </w:r>
            <w:r w:rsidR="00CB6AA9">
              <w:t>including</w:t>
            </w:r>
            <w:r>
              <w:t xml:space="preserve"> </w:t>
            </w:r>
            <w:r w:rsidR="00CB6AA9">
              <w:t>relational</w:t>
            </w:r>
            <w:r>
              <w:t xml:space="preserve"> management sites </w:t>
            </w:r>
            <w:r w:rsidR="001E758A">
              <w:t>in Word</w:t>
            </w:r>
            <w:r w:rsidR="00473C85">
              <w:t>P</w:t>
            </w:r>
            <w:r w:rsidR="001E758A">
              <w:t xml:space="preserve">ress </w:t>
            </w:r>
            <w:r>
              <w:t>for more effective ways of viewing company data and connecting with employees.</w:t>
            </w:r>
            <w:r w:rsidR="00325AC4">
              <w:t xml:space="preserve"> </w:t>
            </w:r>
            <w:r w:rsidR="00584B74">
              <w:t xml:space="preserve">My teacher training has </w:t>
            </w:r>
            <w:r w:rsidR="00CB6AA9">
              <w:t>equipped</w:t>
            </w:r>
            <w:r w:rsidR="00584B74">
              <w:t xml:space="preserve"> me</w:t>
            </w:r>
            <w:r w:rsidR="00CB6AA9">
              <w:t xml:space="preserve"> to convey complex </w:t>
            </w:r>
            <w:r w:rsidR="00584B74">
              <w:t>ideas</w:t>
            </w:r>
            <w:r w:rsidR="00CB6AA9">
              <w:t xml:space="preserve"> in simple terms</w:t>
            </w:r>
            <w:r w:rsidR="00584B74">
              <w:t>;</w:t>
            </w:r>
            <w:r w:rsidR="00CB6AA9">
              <w:t xml:space="preserve"> </w:t>
            </w:r>
            <w:r w:rsidR="00584B74">
              <w:t>and I have produced statistical analyses for clients,</w:t>
            </w:r>
            <w:r w:rsidR="00CB6AA9">
              <w:t xml:space="preserve"> </w:t>
            </w:r>
            <w:r w:rsidR="00584B74">
              <w:t>using data</w:t>
            </w:r>
            <w:r w:rsidR="00CB6AA9">
              <w:t xml:space="preserve"> mining and visualization</w:t>
            </w:r>
            <w:r w:rsidR="000251DA">
              <w:t xml:space="preserve"> in Tableau</w:t>
            </w:r>
            <w:r w:rsidR="00CB6AA9">
              <w:t>.</w:t>
            </w:r>
          </w:p>
        </w:tc>
      </w:tr>
    </w:tbl>
    <w:p w14:paraId="433C8635" w14:textId="77777777" w:rsidR="004E01EB" w:rsidRPr="00CF1A49" w:rsidRDefault="00AF4DF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AF0783ABA6C4AEBB5869CF4306F190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D580A9A" w14:textId="77777777" w:rsidTr="00D66A52">
        <w:tc>
          <w:tcPr>
            <w:tcW w:w="9355" w:type="dxa"/>
          </w:tcPr>
          <w:p w14:paraId="233CE7A4" w14:textId="77777777" w:rsidR="00F5260C" w:rsidRDefault="00F5260C" w:rsidP="001D0BF1">
            <w:pPr>
              <w:pStyle w:val="Heading3"/>
              <w:contextualSpacing w:val="0"/>
              <w:outlineLvl w:val="2"/>
            </w:pPr>
          </w:p>
          <w:p w14:paraId="44E0CA18" w14:textId="1CF10820" w:rsidR="00DF2D50" w:rsidRPr="00CF1A49" w:rsidRDefault="00DF2D50" w:rsidP="00DF2D50">
            <w:pPr>
              <w:pStyle w:val="Heading3"/>
              <w:contextualSpacing w:val="0"/>
              <w:outlineLvl w:val="2"/>
            </w:pPr>
            <w:r>
              <w:t>JUL 2021</w:t>
            </w:r>
            <w:r>
              <w:t xml:space="preserve"> - Present</w:t>
            </w:r>
          </w:p>
          <w:p w14:paraId="4F2B5EC6" w14:textId="5239D67D" w:rsidR="00DF2D50" w:rsidRDefault="00DF2D50" w:rsidP="00DF2D50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SOFTWARE DEVELOPER</w:t>
            </w:r>
            <w:r w:rsidRPr="00CF1A49">
              <w:t xml:space="preserve"> </w:t>
            </w:r>
            <w:r>
              <w:rPr>
                <w:rStyle w:val="SubtleReference"/>
              </w:rPr>
              <w:t>VERVE DIGITAL</w:t>
            </w:r>
          </w:p>
          <w:p w14:paraId="76862EF1" w14:textId="7696CA99" w:rsidR="00DF2D50" w:rsidRPr="00DF2D50" w:rsidRDefault="00DF2D50" w:rsidP="00DF2D50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lang w:val="en-GB" w:eastAsia="en-GB"/>
              </w:rPr>
            </w:pPr>
            <w:r w:rsidRPr="00DF2D50">
              <w:rPr>
                <w:rFonts w:eastAsia="Times New Roman" w:cstheme="minorHAnsi"/>
                <w:lang w:val="en-GB" w:eastAsia="en-GB"/>
              </w:rPr>
              <w:t>U</w:t>
            </w:r>
            <w:r>
              <w:rPr>
                <w:rFonts w:eastAsia="Times New Roman" w:cstheme="minorHAnsi"/>
                <w:lang w:val="en-GB" w:eastAsia="en-GB"/>
              </w:rPr>
              <w:t>tilising</w:t>
            </w:r>
            <w:r w:rsidR="00BF4B36">
              <w:rPr>
                <w:rFonts w:eastAsia="Times New Roman" w:cstheme="minorHAnsi"/>
                <w:lang w:val="en-GB" w:eastAsia="en-GB"/>
              </w:rPr>
              <w:t xml:space="preserve"> PHP and MySQL</w:t>
            </w:r>
            <w:r>
              <w:rPr>
                <w:rFonts w:eastAsia="Times New Roman" w:cstheme="minorHAnsi"/>
                <w:lang w:val="en-GB" w:eastAsia="en-GB"/>
              </w:rPr>
              <w:t xml:space="preserve"> </w:t>
            </w:r>
            <w:r w:rsidRPr="00DF2D50">
              <w:rPr>
                <w:rFonts w:eastAsia="Times New Roman" w:cstheme="minorHAnsi"/>
                <w:lang w:val="en-GB" w:eastAsia="en-GB"/>
              </w:rPr>
              <w:t>along with</w:t>
            </w:r>
            <w:r w:rsidR="00BF4B36">
              <w:rPr>
                <w:rFonts w:eastAsia="Times New Roman" w:cstheme="minorHAnsi"/>
                <w:lang w:val="en-GB" w:eastAsia="en-GB"/>
              </w:rPr>
              <w:t xml:space="preserve"> </w:t>
            </w:r>
            <w:r w:rsidRPr="00DF2D50">
              <w:rPr>
                <w:rFonts w:eastAsia="Times New Roman" w:cstheme="minorHAnsi"/>
                <w:lang w:val="en-GB" w:eastAsia="en-GB"/>
              </w:rPr>
              <w:t>JS</w:t>
            </w:r>
            <w:r w:rsidR="00BF4B36">
              <w:rPr>
                <w:rFonts w:eastAsia="Times New Roman" w:cstheme="minorHAnsi"/>
                <w:lang w:val="en-GB" w:eastAsia="en-GB"/>
              </w:rPr>
              <w:t xml:space="preserve"> and CSS</w:t>
            </w:r>
            <w:r w:rsidRPr="00DF2D50">
              <w:rPr>
                <w:rFonts w:eastAsia="Times New Roman" w:cstheme="minorHAnsi"/>
                <w:lang w:val="en-GB" w:eastAsia="en-GB"/>
              </w:rPr>
              <w:t>,</w:t>
            </w:r>
            <w:r>
              <w:rPr>
                <w:rFonts w:eastAsia="Times New Roman" w:cstheme="minorHAnsi"/>
                <w:lang w:val="en-GB" w:eastAsia="en-GB"/>
              </w:rPr>
              <w:t xml:space="preserve"> </w:t>
            </w:r>
            <w:r w:rsidRPr="00DF2D50">
              <w:rPr>
                <w:rFonts w:eastAsia="Times New Roman" w:cstheme="minorHAnsi"/>
                <w:lang w:val="en-GB" w:eastAsia="en-GB"/>
              </w:rPr>
              <w:t xml:space="preserve">I have developed websites and apps for clients' employees to </w:t>
            </w:r>
            <w:proofErr w:type="gramStart"/>
            <w:r w:rsidRPr="00DF2D50">
              <w:rPr>
                <w:rFonts w:eastAsia="Times New Roman" w:cstheme="minorHAnsi"/>
                <w:lang w:val="en-GB" w:eastAsia="en-GB"/>
              </w:rPr>
              <w:t>more easily manage their appointments</w:t>
            </w:r>
            <w:r>
              <w:rPr>
                <w:rFonts w:eastAsia="Times New Roman" w:cstheme="minorHAnsi"/>
                <w:lang w:val="en-GB" w:eastAsia="en-GB"/>
              </w:rPr>
              <w:t xml:space="preserve"> </w:t>
            </w:r>
            <w:r w:rsidRPr="00DF2D50">
              <w:rPr>
                <w:rFonts w:eastAsia="Times New Roman" w:cstheme="minorHAnsi"/>
                <w:lang w:val="en-GB" w:eastAsia="en-GB"/>
              </w:rPr>
              <w:t>and company data</w:t>
            </w:r>
            <w:proofErr w:type="gramEnd"/>
            <w:r w:rsidRPr="00DF2D50">
              <w:rPr>
                <w:rFonts w:eastAsia="Times New Roman" w:cstheme="minorHAnsi"/>
                <w:lang w:val="en-GB" w:eastAsia="en-GB"/>
              </w:rPr>
              <w:t>.</w:t>
            </w:r>
          </w:p>
          <w:p w14:paraId="17520750" w14:textId="77777777" w:rsidR="00DF2D50" w:rsidRDefault="00DF2D50" w:rsidP="00F5260C">
            <w:pPr>
              <w:pStyle w:val="Heading3"/>
              <w:contextualSpacing w:val="0"/>
              <w:outlineLvl w:val="2"/>
            </w:pPr>
          </w:p>
          <w:p w14:paraId="6B341A6D" w14:textId="3DB8BA7C" w:rsidR="00F5260C" w:rsidRPr="00CF1A49" w:rsidRDefault="00DF2D50" w:rsidP="00F5260C">
            <w:pPr>
              <w:pStyle w:val="Heading3"/>
              <w:contextualSpacing w:val="0"/>
              <w:outlineLvl w:val="2"/>
            </w:pPr>
            <w:r>
              <w:t>SEPT</w:t>
            </w:r>
            <w:r w:rsidR="00F5260C">
              <w:t xml:space="preserve"> 2020 </w:t>
            </w:r>
            <w:r>
              <w:t>–</w:t>
            </w:r>
            <w:r w:rsidR="00F5260C">
              <w:t xml:space="preserve"> </w:t>
            </w:r>
            <w:r>
              <w:t>JUL 2021</w:t>
            </w:r>
          </w:p>
          <w:p w14:paraId="48E6AC60" w14:textId="4F306CA8" w:rsidR="00F5260C" w:rsidRPr="00CF1A49" w:rsidRDefault="00F5260C" w:rsidP="00F5260C">
            <w:pPr>
              <w:pStyle w:val="Heading2"/>
              <w:contextualSpacing w:val="0"/>
              <w:outlineLvl w:val="1"/>
            </w:pPr>
            <w:r>
              <w:t>MATHEMATICS AND COMPUTER SCIENCE TEACHER</w:t>
            </w:r>
            <w:r w:rsidRPr="00CF1A49">
              <w:t xml:space="preserve">, </w:t>
            </w:r>
            <w:r>
              <w:rPr>
                <w:rStyle w:val="SubtleReference"/>
              </w:rPr>
              <w:t>LIVERPOOL HOPE UNIVERSITY/ UTC WARRINGTON</w:t>
            </w:r>
          </w:p>
          <w:p w14:paraId="7AD37101" w14:textId="7F269C75" w:rsidR="00F5260C" w:rsidRPr="00F5260C" w:rsidRDefault="00F5260C" w:rsidP="00F5260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 am taking a post graduate diploma in education, </w:t>
            </w:r>
            <w:proofErr w:type="spellStart"/>
            <w:r>
              <w:rPr>
                <w:sz w:val="21"/>
                <w:szCs w:val="21"/>
              </w:rPr>
              <w:t>specialising</w:t>
            </w:r>
            <w:proofErr w:type="spellEnd"/>
            <w:r>
              <w:rPr>
                <w:sz w:val="21"/>
                <w:szCs w:val="21"/>
              </w:rPr>
              <w:t xml:space="preserve"> in post compulsory </w:t>
            </w:r>
            <w:proofErr w:type="gramStart"/>
            <w:r>
              <w:rPr>
                <w:sz w:val="21"/>
                <w:szCs w:val="21"/>
              </w:rPr>
              <w:t>training</w:t>
            </w:r>
            <w:proofErr w:type="gramEnd"/>
            <w:r>
              <w:rPr>
                <w:sz w:val="21"/>
                <w:szCs w:val="21"/>
              </w:rPr>
              <w:t xml:space="preserve"> and involving practical teaching placements. My work has included </w:t>
            </w:r>
            <w:r w:rsidR="001F6056">
              <w:rPr>
                <w:sz w:val="21"/>
                <w:szCs w:val="21"/>
              </w:rPr>
              <w:t xml:space="preserve">supervising, </w:t>
            </w:r>
            <w:proofErr w:type="gramStart"/>
            <w:r w:rsidR="001F6056">
              <w:rPr>
                <w:sz w:val="21"/>
                <w:szCs w:val="21"/>
              </w:rPr>
              <w:t>planning</w:t>
            </w:r>
            <w:proofErr w:type="gramEnd"/>
            <w:r w:rsidR="001F6056">
              <w:rPr>
                <w:sz w:val="21"/>
                <w:szCs w:val="21"/>
              </w:rPr>
              <w:t xml:space="preserve"> and conducting classes</w:t>
            </w:r>
            <w:r>
              <w:rPr>
                <w:sz w:val="21"/>
                <w:szCs w:val="21"/>
              </w:rPr>
              <w:t xml:space="preserve"> from years 10 to 13</w:t>
            </w:r>
            <w:r w:rsidR="001F6056">
              <w:rPr>
                <w:sz w:val="21"/>
                <w:szCs w:val="21"/>
              </w:rPr>
              <w:t xml:space="preserve">, specifically teaching </w:t>
            </w:r>
            <w:proofErr w:type="spellStart"/>
            <w:r w:rsidR="001F6056">
              <w:rPr>
                <w:sz w:val="21"/>
                <w:szCs w:val="21"/>
              </w:rPr>
              <w:t>maths</w:t>
            </w:r>
            <w:proofErr w:type="spellEnd"/>
            <w:r w:rsidR="001F6056">
              <w:rPr>
                <w:sz w:val="21"/>
                <w:szCs w:val="21"/>
              </w:rPr>
              <w:t xml:space="preserve"> at GCSE and A-Level, as well as BTEC computer science. </w:t>
            </w:r>
          </w:p>
          <w:p w14:paraId="04EF4B9B" w14:textId="77777777" w:rsidR="00F5260C" w:rsidRDefault="00F5260C" w:rsidP="001D0BF1">
            <w:pPr>
              <w:pStyle w:val="Heading3"/>
              <w:contextualSpacing w:val="0"/>
              <w:outlineLvl w:val="2"/>
            </w:pPr>
          </w:p>
          <w:p w14:paraId="03F56DC8" w14:textId="39EB04BB" w:rsidR="001D0BF1" w:rsidRPr="00CF1A49" w:rsidRDefault="00DF2D50" w:rsidP="001D0BF1">
            <w:pPr>
              <w:pStyle w:val="Heading3"/>
              <w:contextualSpacing w:val="0"/>
              <w:outlineLvl w:val="2"/>
            </w:pPr>
            <w:r>
              <w:t>NOV</w:t>
            </w:r>
            <w:r w:rsidR="00A71BC2">
              <w:t xml:space="preserve"> 2017 </w:t>
            </w:r>
            <w:r w:rsidR="00F5260C">
              <w:t>–</w:t>
            </w:r>
            <w:r w:rsidR="00A71BC2">
              <w:t xml:space="preserve"> </w:t>
            </w:r>
            <w:r w:rsidR="00F5260C">
              <w:t>NOV 2020</w:t>
            </w:r>
          </w:p>
          <w:p w14:paraId="798152EA" w14:textId="406F6700" w:rsidR="001D0BF1" w:rsidRPr="00CF1A49" w:rsidRDefault="00A71BC2" w:rsidP="001D0BF1">
            <w:pPr>
              <w:pStyle w:val="Heading2"/>
              <w:contextualSpacing w:val="0"/>
              <w:outlineLvl w:val="1"/>
            </w:pPr>
            <w:r>
              <w:t>private tutor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liverpool</w:t>
            </w:r>
            <w:r w:rsidR="002272F2">
              <w:rPr>
                <w:rStyle w:val="SubtleReference"/>
              </w:rPr>
              <w:t xml:space="preserve"> academy international</w:t>
            </w:r>
          </w:p>
          <w:p w14:paraId="7156E33A" w14:textId="4E1901D3" w:rsidR="001E3120" w:rsidRPr="00337758" w:rsidRDefault="00A71BC2" w:rsidP="001D0BF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Mathematics, computer science, physics and chemistry tutor at Academy International private tutoring agency, teaching classes with students studying from GCSE to A-level. In working </w:t>
            </w:r>
            <w:proofErr w:type="gramStart"/>
            <w:r>
              <w:rPr>
                <w:sz w:val="21"/>
                <w:szCs w:val="21"/>
              </w:rPr>
              <w:t>here</w:t>
            </w:r>
            <w:proofErr w:type="gramEnd"/>
            <w:r>
              <w:rPr>
                <w:sz w:val="21"/>
                <w:szCs w:val="21"/>
              </w:rPr>
              <w:t xml:space="preserve"> I have learnt valuable communication skills such as presenting points clearly and coming to new understandings and conclusions about the topics taught.</w:t>
            </w:r>
          </w:p>
        </w:tc>
      </w:tr>
      <w:tr w:rsidR="00F61DF9" w:rsidRPr="00CF1A49" w14:paraId="1BC083EE" w14:textId="77777777" w:rsidTr="00F61DF9">
        <w:tc>
          <w:tcPr>
            <w:tcW w:w="9355" w:type="dxa"/>
            <w:tcMar>
              <w:top w:w="216" w:type="dxa"/>
            </w:tcMar>
          </w:tcPr>
          <w:p w14:paraId="259B8A64" w14:textId="1E5A5727" w:rsidR="00F61DF9" w:rsidRPr="00CF1A49" w:rsidRDefault="002272F2" w:rsidP="00F61DF9">
            <w:pPr>
              <w:pStyle w:val="Heading3"/>
              <w:contextualSpacing w:val="0"/>
              <w:outlineLvl w:val="2"/>
            </w:pPr>
            <w:r>
              <w:t xml:space="preserve">JUNE 2018 </w:t>
            </w:r>
            <w:r w:rsidR="00F5260C">
              <w:t>–</w:t>
            </w:r>
            <w:r>
              <w:t xml:space="preserve"> </w:t>
            </w:r>
            <w:r w:rsidR="00F5260C">
              <w:t>NOV 2020</w:t>
            </w:r>
          </w:p>
          <w:p w14:paraId="5B18ED00" w14:textId="0AD3B6CC" w:rsidR="00F61DF9" w:rsidRPr="00CF1A49" w:rsidRDefault="002272F2" w:rsidP="00F61DF9">
            <w:pPr>
              <w:pStyle w:val="Heading2"/>
              <w:contextualSpacing w:val="0"/>
              <w:outlineLvl w:val="1"/>
            </w:pPr>
            <w:r>
              <w:t>SOFTWARE DEVELOPER</w:t>
            </w:r>
            <w:r w:rsidR="00F61DF9" w:rsidRPr="00CF1A49">
              <w:t>,</w:t>
            </w:r>
            <w:r>
              <w:t xml:space="preserve"> </w:t>
            </w:r>
            <w:r>
              <w:rPr>
                <w:rStyle w:val="SubtleReference"/>
              </w:rPr>
              <w:t>liverpool academy international</w:t>
            </w:r>
          </w:p>
          <w:p w14:paraId="66490E8F" w14:textId="7FA3DFA6" w:rsidR="00DF2D50" w:rsidRPr="00DF2D50" w:rsidRDefault="002272F2" w:rsidP="00F61D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 developed an online management database for my employer </w:t>
            </w:r>
            <w:r w:rsidR="00FB4687">
              <w:rPr>
                <w:sz w:val="21"/>
                <w:szCs w:val="21"/>
              </w:rPr>
              <w:t>created using the PHP Laravel framework</w:t>
            </w:r>
            <w:r>
              <w:rPr>
                <w:sz w:val="21"/>
                <w:szCs w:val="21"/>
              </w:rPr>
              <w:t xml:space="preserve">, which gave them a new, more </w:t>
            </w:r>
            <w:proofErr w:type="gramStart"/>
            <w:r>
              <w:rPr>
                <w:sz w:val="21"/>
                <w:szCs w:val="21"/>
              </w:rPr>
              <w:t>efficient</w:t>
            </w:r>
            <w:proofErr w:type="gramEnd"/>
            <w:r>
              <w:rPr>
                <w:sz w:val="21"/>
                <w:szCs w:val="21"/>
              </w:rPr>
              <w:t xml:space="preserve"> and accessible way to view and manage </w:t>
            </w:r>
            <w:r w:rsidR="00FB4687">
              <w:rPr>
                <w:sz w:val="21"/>
                <w:szCs w:val="21"/>
              </w:rPr>
              <w:t xml:space="preserve">and query </w:t>
            </w:r>
            <w:r>
              <w:rPr>
                <w:sz w:val="21"/>
                <w:szCs w:val="21"/>
              </w:rPr>
              <w:t>their company’s data, such as contact information and class schedules. I have also developed a transactional website for the company.</w:t>
            </w:r>
          </w:p>
        </w:tc>
      </w:tr>
    </w:tbl>
    <w:sdt>
      <w:sdtPr>
        <w:alias w:val="Education:"/>
        <w:tag w:val="Education:"/>
        <w:id w:val="-1908763273"/>
        <w:placeholder>
          <w:docPart w:val="AD8344FF4F9743BC965154C52A0A037A"/>
        </w:placeholder>
        <w:temporary/>
        <w:showingPlcHdr/>
        <w15:appearance w15:val="hidden"/>
      </w:sdtPr>
      <w:sdtEndPr/>
      <w:sdtContent>
        <w:p w14:paraId="4391FE3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FF22864" w14:textId="77777777" w:rsidTr="00D66A52">
        <w:tc>
          <w:tcPr>
            <w:tcW w:w="9355" w:type="dxa"/>
          </w:tcPr>
          <w:p w14:paraId="50F72F70" w14:textId="7A7F5F24" w:rsidR="00343B58" w:rsidRDefault="00343B58" w:rsidP="00343B58">
            <w:pPr>
              <w:pStyle w:val="Heading3"/>
            </w:pPr>
            <w:r>
              <w:t>SEPT 20</w:t>
            </w:r>
            <w:r>
              <w:t>20</w:t>
            </w:r>
            <w:r>
              <w:t xml:space="preserve"> – JUL 20</w:t>
            </w:r>
            <w:r>
              <w:t>21</w:t>
            </w:r>
          </w:p>
          <w:p w14:paraId="35E3CD34" w14:textId="632DE99E" w:rsidR="00343B58" w:rsidRPr="00343B58" w:rsidRDefault="00343B58" w:rsidP="00343B58">
            <w:pPr>
              <w:pStyle w:val="Heading3"/>
              <w:rPr>
                <w:color w:val="1D824C" w:themeColor="accent1"/>
                <w:sz w:val="26"/>
                <w:szCs w:val="26"/>
              </w:rPr>
            </w:pPr>
            <w:r>
              <w:rPr>
                <w:color w:val="1D824C" w:themeColor="accent1"/>
                <w:sz w:val="26"/>
                <w:szCs w:val="26"/>
              </w:rPr>
              <w:t>Post Graduate Diploma Of Education in further education</w:t>
            </w:r>
          </w:p>
          <w:p w14:paraId="09C15F43" w14:textId="0D5308EF" w:rsidR="00343B58" w:rsidRPr="00343B58" w:rsidRDefault="00343B58" w:rsidP="00343B58">
            <w:pPr>
              <w:pStyle w:val="Heading3"/>
              <w:contextualSpacing w:val="0"/>
              <w:outlineLvl w:val="2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Liverpool Hope University (merit)</w:t>
            </w:r>
          </w:p>
          <w:p w14:paraId="1DB2F7C6" w14:textId="6D8B938F" w:rsidR="00343B58" w:rsidRDefault="00343B58" w:rsidP="001D0BF1">
            <w:pPr>
              <w:pStyle w:val="Heading3"/>
              <w:contextualSpacing w:val="0"/>
              <w:outlineLvl w:val="2"/>
            </w:pPr>
          </w:p>
          <w:p w14:paraId="1EA8D5D4" w14:textId="01B5B8CF" w:rsidR="00343B58" w:rsidRPr="00DF2D50" w:rsidRDefault="00343B58" w:rsidP="00DF2D50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lang w:val="en-GB" w:eastAsia="en-GB"/>
              </w:rPr>
            </w:pPr>
            <w:r w:rsidRPr="00343B58">
              <w:rPr>
                <w:rFonts w:eastAsia="Times New Roman" w:cstheme="minorHAnsi"/>
                <w:lang w:val="en-GB" w:eastAsia="en-GB"/>
              </w:rPr>
              <w:t xml:space="preserve">I have taught Maths, Physics &amp; Computer Science </w:t>
            </w:r>
            <w:proofErr w:type="gramStart"/>
            <w:r w:rsidRPr="00343B58">
              <w:rPr>
                <w:rFonts w:eastAsia="Times New Roman" w:cstheme="minorHAnsi"/>
                <w:lang w:val="en-GB" w:eastAsia="en-GB"/>
              </w:rPr>
              <w:t>GCSE</w:t>
            </w:r>
            <w:proofErr w:type="gramEnd"/>
            <w:r w:rsidRPr="00343B58">
              <w:rPr>
                <w:rFonts w:eastAsia="Times New Roman" w:cstheme="minorHAnsi"/>
                <w:lang w:val="en-GB" w:eastAsia="en-GB"/>
              </w:rPr>
              <w:t xml:space="preserve"> and A-Level</w:t>
            </w:r>
            <w:r>
              <w:rPr>
                <w:rFonts w:eastAsia="Times New Roman" w:cstheme="minorHAnsi"/>
                <w:lang w:val="en-GB" w:eastAsia="en-GB"/>
              </w:rPr>
              <w:t xml:space="preserve"> </w:t>
            </w:r>
            <w:r w:rsidRPr="00343B58">
              <w:rPr>
                <w:rFonts w:eastAsia="Times New Roman" w:cstheme="minorHAnsi"/>
                <w:lang w:val="en-GB" w:eastAsia="en-GB"/>
              </w:rPr>
              <w:t>across Merseyside for my teacher training course with Liverpool Hope University.</w:t>
            </w:r>
          </w:p>
          <w:p w14:paraId="079EAD18" w14:textId="77777777" w:rsidR="00343B58" w:rsidRDefault="00343B58" w:rsidP="001D0BF1">
            <w:pPr>
              <w:pStyle w:val="Heading3"/>
              <w:contextualSpacing w:val="0"/>
              <w:outlineLvl w:val="2"/>
            </w:pPr>
          </w:p>
          <w:p w14:paraId="52D2DCD2" w14:textId="30AA12C4" w:rsidR="001D0BF1" w:rsidRPr="00CF1A49" w:rsidRDefault="001F7558" w:rsidP="001D0BF1">
            <w:pPr>
              <w:pStyle w:val="Heading3"/>
              <w:contextualSpacing w:val="0"/>
              <w:outlineLvl w:val="2"/>
            </w:pPr>
            <w:r>
              <w:t>SEPT</w:t>
            </w:r>
            <w:r w:rsidR="001D0BF1" w:rsidRPr="00CF1A49">
              <w:t xml:space="preserve"> </w:t>
            </w:r>
            <w:r>
              <w:t>2017 – JUL 2020</w:t>
            </w:r>
          </w:p>
          <w:p w14:paraId="6A295D6E" w14:textId="512B5E75" w:rsidR="007538DC" w:rsidRPr="00CF1A49" w:rsidRDefault="001F7558" w:rsidP="001F7558">
            <w:pPr>
              <w:pStyle w:val="Heading2"/>
              <w:contextualSpacing w:val="0"/>
              <w:outlineLvl w:val="1"/>
            </w:pPr>
            <w:r>
              <w:t>MATHEMATICS AND COMPUTER SCIENCE BS</w:t>
            </w:r>
            <w:r w:rsidRPr="001F7558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 </w:t>
            </w:r>
            <w:r w:rsidRPr="001F7558">
              <w:t>(JOINT HON</w:t>
            </w:r>
            <w:r w:rsidR="00343B58">
              <w:t>our</w:t>
            </w:r>
            <w:r w:rsidRPr="001F7558">
              <w:t>S)</w:t>
            </w:r>
            <w:r w:rsidR="001D0BF1" w:rsidRPr="001F7558">
              <w:t>,</w:t>
            </w:r>
            <w:r w:rsidR="001D0BF1" w:rsidRPr="00CF1A49">
              <w:t xml:space="preserve"> </w:t>
            </w:r>
            <w:r>
              <w:br/>
            </w:r>
            <w:r>
              <w:rPr>
                <w:rStyle w:val="SubtleReference"/>
              </w:rPr>
              <w:t>UNIVERSITY OF LIVERPOOL</w:t>
            </w:r>
            <w:r w:rsidR="00343B58">
              <w:rPr>
                <w:rStyle w:val="SubtleReference"/>
              </w:rPr>
              <w:t xml:space="preserve"> (Second Class Honours)</w:t>
            </w:r>
          </w:p>
        </w:tc>
      </w:tr>
      <w:tr w:rsidR="00F61DF9" w:rsidRPr="00CF1A49" w14:paraId="17EF9E4C" w14:textId="77777777" w:rsidTr="00F61DF9">
        <w:tc>
          <w:tcPr>
            <w:tcW w:w="9355" w:type="dxa"/>
            <w:tcMar>
              <w:top w:w="216" w:type="dxa"/>
            </w:tcMar>
          </w:tcPr>
          <w:p w14:paraId="56DF322B" w14:textId="4EA228B5" w:rsidR="00F61DF9" w:rsidRDefault="001F7558" w:rsidP="00F61DF9">
            <w:pPr>
              <w:rPr>
                <w:rFonts w:cstheme="minorHAnsi"/>
              </w:rPr>
            </w:pPr>
            <w:r w:rsidRPr="001F7558">
              <w:rPr>
                <w:rFonts w:cstheme="minorHAnsi"/>
              </w:rPr>
              <w:t>My degree has taught me to handle data and process computations efficiently; combating</w:t>
            </w:r>
            <w:r>
              <w:rPr>
                <w:rFonts w:cstheme="minorHAnsi"/>
              </w:rPr>
              <w:t xml:space="preserve"> </w:t>
            </w:r>
            <w:r w:rsidRPr="001F7558">
              <w:rPr>
                <w:rFonts w:cstheme="minorHAnsi"/>
              </w:rPr>
              <w:t>problems</w:t>
            </w:r>
            <w:r>
              <w:rPr>
                <w:rFonts w:cstheme="minorHAnsi"/>
              </w:rPr>
              <w:t xml:space="preserve"> </w:t>
            </w:r>
            <w:r w:rsidRPr="001F7558">
              <w:rPr>
                <w:rFonts w:cstheme="minorHAnsi"/>
              </w:rPr>
              <w:t>that arise with logical and effective methodology. I have completed projects in multiple programming languages and development kits such as Flutter</w:t>
            </w:r>
            <w:r>
              <w:rPr>
                <w:rFonts w:cstheme="minorHAnsi"/>
              </w:rPr>
              <w:t xml:space="preserve"> </w:t>
            </w:r>
            <w:r w:rsidRPr="001F7558">
              <w:rPr>
                <w:rFonts w:cstheme="minorHAnsi"/>
              </w:rPr>
              <w:t xml:space="preserve">and </w:t>
            </w:r>
            <w:proofErr w:type="gramStart"/>
            <w:r w:rsidRPr="001F7558">
              <w:rPr>
                <w:rFonts w:cstheme="minorHAnsi"/>
              </w:rPr>
              <w:t>React, and</w:t>
            </w:r>
            <w:proofErr w:type="gramEnd"/>
            <w:r w:rsidRPr="001F7558">
              <w:rPr>
                <w:rFonts w:cstheme="minorHAnsi"/>
              </w:rPr>
              <w:t xml:space="preserve"> have utilized software such as MATLAB</w:t>
            </w:r>
            <w:r>
              <w:rPr>
                <w:rFonts w:cstheme="minorHAnsi"/>
              </w:rPr>
              <w:t xml:space="preserve"> </w:t>
            </w:r>
            <w:r w:rsidRPr="001F7558">
              <w:rPr>
                <w:rFonts w:cstheme="minorHAnsi"/>
              </w:rPr>
              <w:t>to interpret dynamical systems and populations.</w:t>
            </w:r>
          </w:p>
          <w:p w14:paraId="1AE0B0BB" w14:textId="77777777" w:rsidR="001F7558" w:rsidRDefault="001F7558" w:rsidP="00F61DF9">
            <w:pPr>
              <w:rPr>
                <w:rFonts w:cstheme="minorHAnsi"/>
              </w:rPr>
            </w:pPr>
          </w:p>
          <w:p w14:paraId="60C16687" w14:textId="52DBF90A" w:rsidR="001F7558" w:rsidRPr="00CF1A49" w:rsidRDefault="001F7558" w:rsidP="001F7558">
            <w:pPr>
              <w:pStyle w:val="Heading3"/>
              <w:contextualSpacing w:val="0"/>
              <w:outlineLvl w:val="2"/>
            </w:pPr>
            <w:r>
              <w:t>jun 2017</w:t>
            </w:r>
          </w:p>
          <w:p w14:paraId="2B69760E" w14:textId="174F92F5" w:rsidR="001F7558" w:rsidRDefault="001F7558" w:rsidP="001F7558">
            <w:pPr>
              <w:rPr>
                <w:sz w:val="26"/>
                <w:szCs w:val="26"/>
              </w:rPr>
            </w:pPr>
            <w:r>
              <w:rPr>
                <w:b/>
                <w:bCs/>
                <w:color w:val="1D824C" w:themeColor="accent1"/>
                <w:sz w:val="26"/>
                <w:szCs w:val="26"/>
              </w:rPr>
              <w:t xml:space="preserve">GCE A- LEVELS, </w:t>
            </w:r>
            <w:r w:rsidRPr="001F7558">
              <w:rPr>
                <w:sz w:val="26"/>
                <w:szCs w:val="26"/>
              </w:rPr>
              <w:t>PRINCE HENRY’S GRAMMAR SCHOOL, OTLEY</w:t>
            </w:r>
          </w:p>
          <w:p w14:paraId="1EFDD93E" w14:textId="385C1EFD" w:rsidR="001F7558" w:rsidRPr="001F7558" w:rsidRDefault="001F7558" w:rsidP="001F7558">
            <w:pPr>
              <w:rPr>
                <w:rFonts w:cstheme="minorHAnsi"/>
              </w:rPr>
            </w:pPr>
            <w:r w:rsidRPr="001F7558">
              <w:t>Mathematics, Chemistry, Physics</w:t>
            </w:r>
            <w:r w:rsidR="000820FA">
              <w:t xml:space="preserve">, Further </w:t>
            </w:r>
            <w:proofErr w:type="spellStart"/>
            <w:r w:rsidR="000820FA">
              <w:t>Maths</w:t>
            </w:r>
            <w:proofErr w:type="spellEnd"/>
            <w:r w:rsidR="000820FA">
              <w:t xml:space="preserve"> and Economics (AS).</w:t>
            </w:r>
          </w:p>
          <w:p w14:paraId="0B83EF7A" w14:textId="77777777" w:rsidR="001F7558" w:rsidRDefault="001F7558" w:rsidP="001F7558">
            <w:pPr>
              <w:rPr>
                <w:rFonts w:cstheme="minorHAnsi"/>
              </w:rPr>
            </w:pPr>
          </w:p>
          <w:p w14:paraId="5F86C787" w14:textId="202153DE" w:rsidR="001F7558" w:rsidRPr="00CF1A49" w:rsidRDefault="001F7558" w:rsidP="001F7558">
            <w:pPr>
              <w:pStyle w:val="Heading3"/>
              <w:contextualSpacing w:val="0"/>
              <w:outlineLvl w:val="2"/>
            </w:pPr>
            <w:r>
              <w:t>jun 2015</w:t>
            </w:r>
          </w:p>
          <w:p w14:paraId="28BE4B2B" w14:textId="77777777" w:rsidR="001F7558" w:rsidRDefault="001F7558" w:rsidP="001F7558">
            <w:pPr>
              <w:rPr>
                <w:sz w:val="26"/>
                <w:szCs w:val="26"/>
              </w:rPr>
            </w:pPr>
            <w:r>
              <w:rPr>
                <w:b/>
                <w:bCs/>
                <w:color w:val="1D824C" w:themeColor="accent1"/>
                <w:sz w:val="26"/>
                <w:szCs w:val="26"/>
              </w:rPr>
              <w:t xml:space="preserve">GCSEs, </w:t>
            </w:r>
            <w:r w:rsidRPr="001F7558">
              <w:rPr>
                <w:sz w:val="26"/>
                <w:szCs w:val="26"/>
              </w:rPr>
              <w:t>PRINCE HENRY’S GRAMMAR SCHOOL, OTLEY</w:t>
            </w:r>
          </w:p>
          <w:p w14:paraId="3317178F" w14:textId="7959089E" w:rsidR="000820FA" w:rsidRPr="000820FA" w:rsidRDefault="000820FA" w:rsidP="001F7558">
            <w:pPr>
              <w:rPr>
                <w:rFonts w:cstheme="minorHAnsi"/>
                <w:color w:val="ADADAD" w:themeColor="background2" w:themeShade="BF"/>
              </w:rPr>
            </w:pPr>
            <w:r>
              <w:rPr>
                <w:rFonts w:cstheme="minorHAnsi"/>
              </w:rPr>
              <w:t>A</w:t>
            </w:r>
            <w:r w:rsidR="00F46280">
              <w:rPr>
                <w:rFonts w:cstheme="minorHAnsi"/>
              </w:rPr>
              <w:t>/A*</w:t>
            </w:r>
            <w:r>
              <w:rPr>
                <w:rFonts w:cstheme="minorHAnsi"/>
              </w:rPr>
              <w:t xml:space="preserve"> grades in </w:t>
            </w:r>
            <w:r w:rsidRPr="000820FA">
              <w:rPr>
                <w:rFonts w:cstheme="minorHAnsi"/>
              </w:rPr>
              <w:t xml:space="preserve">12 subjects, including </w:t>
            </w:r>
            <w:proofErr w:type="spellStart"/>
            <w:r w:rsidRPr="000820FA">
              <w:rPr>
                <w:rFonts w:cstheme="minorHAnsi"/>
              </w:rPr>
              <w:t>Maths</w:t>
            </w:r>
            <w:proofErr w:type="spellEnd"/>
            <w:r w:rsidRPr="000820FA">
              <w:rPr>
                <w:rFonts w:cstheme="minorHAnsi"/>
              </w:rPr>
              <w:t>, English, Triple Science, French, German, History.</w:t>
            </w:r>
          </w:p>
        </w:tc>
      </w:tr>
    </w:tbl>
    <w:sdt>
      <w:sdtPr>
        <w:alias w:val="Skills:"/>
        <w:tag w:val="Skills:"/>
        <w:id w:val="-1392877668"/>
        <w:placeholder>
          <w:docPart w:val="56E9915460FA438CA102F418056B8057"/>
        </w:placeholder>
        <w:temporary/>
        <w:showingPlcHdr/>
        <w15:appearance w15:val="hidden"/>
      </w:sdtPr>
      <w:sdtEndPr/>
      <w:sdtContent>
        <w:p w14:paraId="5E9878D0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B2856AA" w14:textId="77777777" w:rsidTr="00CF1A49">
        <w:tc>
          <w:tcPr>
            <w:tcW w:w="4675" w:type="dxa"/>
          </w:tcPr>
          <w:p w14:paraId="26C3F90D" w14:textId="3C28A48E" w:rsidR="001F4E6D" w:rsidRDefault="00642E46" w:rsidP="006E1507">
            <w:pPr>
              <w:pStyle w:val="ListBullet"/>
              <w:contextualSpacing w:val="0"/>
            </w:pPr>
            <w:r>
              <w:t>Programming in C#, JavaScript, and Python.</w:t>
            </w:r>
          </w:p>
          <w:p w14:paraId="7E3DBFC3" w14:textId="04541990" w:rsidR="0035322C" w:rsidRDefault="0035322C" w:rsidP="0035322C">
            <w:pPr>
              <w:pStyle w:val="ListBullet"/>
              <w:contextualSpacing w:val="0"/>
            </w:pPr>
            <w:r>
              <w:t>Photoshop and Gimp graphic design.</w:t>
            </w:r>
          </w:p>
          <w:p w14:paraId="23A4FBBD" w14:textId="6896A709" w:rsidR="00FB4687" w:rsidRDefault="003524F1" w:rsidP="006E1507">
            <w:pPr>
              <w:pStyle w:val="ListBullet"/>
              <w:contextualSpacing w:val="0"/>
            </w:pPr>
            <w:r>
              <w:t>Creating web applications using PHP frameworks.</w:t>
            </w:r>
          </w:p>
          <w:p w14:paraId="6E95C627" w14:textId="77777777" w:rsidR="00642E46" w:rsidRDefault="00642E46" w:rsidP="006E1507">
            <w:pPr>
              <w:pStyle w:val="ListBullet"/>
              <w:contextualSpacing w:val="0"/>
            </w:pPr>
            <w:r>
              <w:t>Experience using frameworks such as Flutter.</w:t>
            </w:r>
          </w:p>
          <w:p w14:paraId="63A46D61" w14:textId="711AC0DD" w:rsidR="00803947" w:rsidRPr="006E1507" w:rsidRDefault="00803947" w:rsidP="005753A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  <w:tcMar>
              <w:left w:w="360" w:type="dxa"/>
            </w:tcMar>
          </w:tcPr>
          <w:p w14:paraId="2EAA1036" w14:textId="4D3CC1C1" w:rsidR="005753A0" w:rsidRDefault="005753A0" w:rsidP="006E1507">
            <w:pPr>
              <w:pStyle w:val="ListBullet"/>
              <w:contextualSpacing w:val="0"/>
            </w:pPr>
            <w:r>
              <w:t>Data visualization, Tableau, Power BI.</w:t>
            </w:r>
          </w:p>
          <w:p w14:paraId="36050179" w14:textId="763D7478" w:rsidR="003A0632" w:rsidRPr="006E1507" w:rsidRDefault="00B535F0" w:rsidP="006E1507">
            <w:pPr>
              <w:pStyle w:val="ListBullet"/>
              <w:contextualSpacing w:val="0"/>
            </w:pPr>
            <w:r>
              <w:t>Relational Database development in SQL.</w:t>
            </w:r>
          </w:p>
          <w:p w14:paraId="7916539F" w14:textId="0BB226B9" w:rsidR="001E3120" w:rsidRPr="006E1507" w:rsidRDefault="00B535F0" w:rsidP="006E1507">
            <w:pPr>
              <w:pStyle w:val="ListBullet"/>
              <w:contextualSpacing w:val="0"/>
            </w:pPr>
            <w:r>
              <w:t>WordPress design and development.</w:t>
            </w:r>
          </w:p>
          <w:p w14:paraId="19E4E2D6" w14:textId="77777777" w:rsidR="00FB4687" w:rsidRDefault="00FB4687" w:rsidP="006E1507">
            <w:pPr>
              <w:pStyle w:val="ListBullet"/>
              <w:contextualSpacing w:val="0"/>
            </w:pPr>
            <w:r>
              <w:t>Mathematical Modelling, MATLAB.</w:t>
            </w:r>
          </w:p>
          <w:p w14:paraId="6CC203DB" w14:textId="77777777" w:rsidR="00473C85" w:rsidRDefault="00473C85" w:rsidP="006E1507">
            <w:pPr>
              <w:pStyle w:val="ListBullet"/>
              <w:contextualSpacing w:val="0"/>
            </w:pPr>
            <w:r>
              <w:t>Website development in WordPress</w:t>
            </w:r>
          </w:p>
          <w:p w14:paraId="689304B4" w14:textId="771CD98C" w:rsidR="0035322C" w:rsidRPr="006E1507" w:rsidRDefault="0035322C" w:rsidP="0035322C">
            <w:pPr>
              <w:pStyle w:val="ListBullet"/>
              <w:contextualSpacing w:val="0"/>
            </w:pPr>
            <w:proofErr w:type="spellStart"/>
            <w:r>
              <w:t>Maths</w:t>
            </w:r>
            <w:proofErr w:type="spellEnd"/>
            <w:r>
              <w:t xml:space="preserve"> and computer science teaching experience.</w:t>
            </w:r>
          </w:p>
        </w:tc>
      </w:tr>
    </w:tbl>
    <w:sdt>
      <w:sdtPr>
        <w:alias w:val="Activities:"/>
        <w:tag w:val="Activities:"/>
        <w:id w:val="1223332893"/>
        <w:placeholder>
          <w:docPart w:val="1124868C7500471F8A9E04CB628676D7"/>
        </w:placeholder>
        <w:temporary/>
        <w:showingPlcHdr/>
        <w15:appearance w15:val="hidden"/>
      </w:sdtPr>
      <w:sdtEndPr/>
      <w:sdtContent>
        <w:p w14:paraId="05919978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58294AD6" w14:textId="326E6375" w:rsidR="00DF2D50" w:rsidRDefault="00311972" w:rsidP="006E1507">
      <w:r w:rsidRPr="00311972">
        <w:t>Participant in an international scheme organized by the Leeds Development Education Centre, where I was able to meet students from across the continent to discuss climate change issues</w:t>
      </w:r>
      <w:r w:rsidR="00DF2D50">
        <w:t>.</w:t>
      </w:r>
    </w:p>
    <w:p w14:paraId="38D1628D" w14:textId="53BE7F1B" w:rsidR="00311972" w:rsidRDefault="00311972" w:rsidP="006E1507"/>
    <w:p w14:paraId="540FD11E" w14:textId="346AE8A6" w:rsidR="00311972" w:rsidRDefault="00311972" w:rsidP="00311972">
      <w:r>
        <w:t>Selected as one of the 10 finalists to run for a position in the UK Youth Parliament, where I delivered a speech to a large audience to propose my ideas for improvement and change within the party.</w:t>
      </w:r>
    </w:p>
    <w:p w14:paraId="7DD64FA0" w14:textId="77777777" w:rsidR="00311972" w:rsidRDefault="00311972" w:rsidP="00311972"/>
    <w:p w14:paraId="27EE297D" w14:textId="4FEA44F6" w:rsidR="00311972" w:rsidRDefault="00311972" w:rsidP="00311972">
      <w:r>
        <w:t>Designed computer graphics for various artists and websites using Adobe Photoshop and After Effects, teaching me to manage projects and work towards deadlines</w:t>
      </w:r>
      <w:r w:rsidR="00DF2D50">
        <w:t>.</w:t>
      </w:r>
    </w:p>
    <w:p w14:paraId="696479D1" w14:textId="77777777" w:rsidR="00DF2D50" w:rsidRDefault="00DF2D50" w:rsidP="00311972"/>
    <w:p w14:paraId="4E1F1E60" w14:textId="29997E69" w:rsidR="00311972" w:rsidRDefault="00311972" w:rsidP="00311972">
      <w:r>
        <w:t>Singer</w:t>
      </w:r>
      <w:r w:rsidR="0003158A">
        <w:t xml:space="preserve">, </w:t>
      </w:r>
      <w:proofErr w:type="gramStart"/>
      <w:r w:rsidR="0003158A">
        <w:t>guitarist</w:t>
      </w:r>
      <w:proofErr w:type="gramEnd"/>
      <w:r w:rsidR="0003158A">
        <w:t xml:space="preserve"> and </w:t>
      </w:r>
      <w:r>
        <w:t xml:space="preserve">pianist for </w:t>
      </w:r>
      <w:r w:rsidR="00EC6C82">
        <w:t>three</w:t>
      </w:r>
      <w:r>
        <w:t xml:space="preserve"> bands, one of which came first place in a charity competition.</w:t>
      </w:r>
    </w:p>
    <w:p w14:paraId="3E4D9216" w14:textId="77777777" w:rsidR="009D11E6" w:rsidRPr="006E1507" w:rsidRDefault="009D11E6" w:rsidP="00311972"/>
    <w:sectPr w:rsidR="009D11E6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A3192" w14:textId="77777777" w:rsidR="00AF4DFE" w:rsidRDefault="00AF4DFE" w:rsidP="0068194B">
      <w:r>
        <w:separator/>
      </w:r>
    </w:p>
    <w:p w14:paraId="587CA0D4" w14:textId="77777777" w:rsidR="00AF4DFE" w:rsidRDefault="00AF4DFE"/>
    <w:p w14:paraId="4032D4CF" w14:textId="77777777" w:rsidR="00AF4DFE" w:rsidRDefault="00AF4DFE"/>
  </w:endnote>
  <w:endnote w:type="continuationSeparator" w:id="0">
    <w:p w14:paraId="179047CA" w14:textId="77777777" w:rsidR="00AF4DFE" w:rsidRDefault="00AF4DFE" w:rsidP="0068194B">
      <w:r>
        <w:continuationSeparator/>
      </w:r>
    </w:p>
    <w:p w14:paraId="151ED971" w14:textId="77777777" w:rsidR="00AF4DFE" w:rsidRDefault="00AF4DFE"/>
    <w:p w14:paraId="5B887B59" w14:textId="77777777" w:rsidR="00AF4DFE" w:rsidRDefault="00AF4D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33EEC" w14:textId="3C9312B5" w:rsidR="002B2958" w:rsidRDefault="002B2958" w:rsidP="001F6056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CE94C" w14:textId="77777777" w:rsidR="00AF4DFE" w:rsidRDefault="00AF4DFE" w:rsidP="0068194B">
      <w:r>
        <w:separator/>
      </w:r>
    </w:p>
    <w:p w14:paraId="383ED8DC" w14:textId="77777777" w:rsidR="00AF4DFE" w:rsidRDefault="00AF4DFE"/>
    <w:p w14:paraId="5E123800" w14:textId="77777777" w:rsidR="00AF4DFE" w:rsidRDefault="00AF4DFE"/>
  </w:footnote>
  <w:footnote w:type="continuationSeparator" w:id="0">
    <w:p w14:paraId="72F265E4" w14:textId="77777777" w:rsidR="00AF4DFE" w:rsidRDefault="00AF4DFE" w:rsidP="0068194B">
      <w:r>
        <w:continuationSeparator/>
      </w:r>
    </w:p>
    <w:p w14:paraId="583BC45A" w14:textId="77777777" w:rsidR="00AF4DFE" w:rsidRDefault="00AF4DFE"/>
    <w:p w14:paraId="07E89986" w14:textId="77777777" w:rsidR="00AF4DFE" w:rsidRDefault="00AF4D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841D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27E772" wp14:editId="3BE6EFF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FCA13B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C2"/>
    <w:rsid w:val="000001EF"/>
    <w:rsid w:val="00007322"/>
    <w:rsid w:val="00007728"/>
    <w:rsid w:val="00024584"/>
    <w:rsid w:val="00024730"/>
    <w:rsid w:val="000251DA"/>
    <w:rsid w:val="0003158A"/>
    <w:rsid w:val="00055E95"/>
    <w:rsid w:val="0007021F"/>
    <w:rsid w:val="000820FA"/>
    <w:rsid w:val="000B2BA5"/>
    <w:rsid w:val="000F2F8C"/>
    <w:rsid w:val="0010006E"/>
    <w:rsid w:val="001045A8"/>
    <w:rsid w:val="00114A91"/>
    <w:rsid w:val="001427E1"/>
    <w:rsid w:val="00163668"/>
    <w:rsid w:val="001711C6"/>
    <w:rsid w:val="00171566"/>
    <w:rsid w:val="00174676"/>
    <w:rsid w:val="001755A8"/>
    <w:rsid w:val="0017562E"/>
    <w:rsid w:val="00184014"/>
    <w:rsid w:val="00192008"/>
    <w:rsid w:val="001C0E68"/>
    <w:rsid w:val="001C4B6F"/>
    <w:rsid w:val="001D0BF1"/>
    <w:rsid w:val="001E3120"/>
    <w:rsid w:val="001E758A"/>
    <w:rsid w:val="001E7E0C"/>
    <w:rsid w:val="001F0BB0"/>
    <w:rsid w:val="001F4E6D"/>
    <w:rsid w:val="001F6056"/>
    <w:rsid w:val="001F6140"/>
    <w:rsid w:val="001F7558"/>
    <w:rsid w:val="00203573"/>
    <w:rsid w:val="0020597D"/>
    <w:rsid w:val="0021231C"/>
    <w:rsid w:val="00213B4C"/>
    <w:rsid w:val="002253B0"/>
    <w:rsid w:val="002272F2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65E4"/>
    <w:rsid w:val="002E7E61"/>
    <w:rsid w:val="002F05E5"/>
    <w:rsid w:val="002F254D"/>
    <w:rsid w:val="002F30E4"/>
    <w:rsid w:val="00307140"/>
    <w:rsid w:val="00311972"/>
    <w:rsid w:val="003164E8"/>
    <w:rsid w:val="00316DFF"/>
    <w:rsid w:val="00325AC4"/>
    <w:rsid w:val="00325B57"/>
    <w:rsid w:val="00336056"/>
    <w:rsid w:val="00337758"/>
    <w:rsid w:val="00343B58"/>
    <w:rsid w:val="003524F1"/>
    <w:rsid w:val="0035322C"/>
    <w:rsid w:val="003544E1"/>
    <w:rsid w:val="00366398"/>
    <w:rsid w:val="003A0632"/>
    <w:rsid w:val="003A30E5"/>
    <w:rsid w:val="003A453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4B3C"/>
    <w:rsid w:val="004726BC"/>
    <w:rsid w:val="00473C85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77E9"/>
    <w:rsid w:val="004E01EB"/>
    <w:rsid w:val="004E2794"/>
    <w:rsid w:val="00510392"/>
    <w:rsid w:val="00513E2A"/>
    <w:rsid w:val="00566A35"/>
    <w:rsid w:val="0056701E"/>
    <w:rsid w:val="005740D7"/>
    <w:rsid w:val="005753A0"/>
    <w:rsid w:val="00584B74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2E46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5585"/>
    <w:rsid w:val="007C0566"/>
    <w:rsid w:val="007C606B"/>
    <w:rsid w:val="007E6A61"/>
    <w:rsid w:val="00801140"/>
    <w:rsid w:val="00803404"/>
    <w:rsid w:val="00803947"/>
    <w:rsid w:val="00834955"/>
    <w:rsid w:val="00851583"/>
    <w:rsid w:val="00855B59"/>
    <w:rsid w:val="0085602E"/>
    <w:rsid w:val="00860461"/>
    <w:rsid w:val="0086487C"/>
    <w:rsid w:val="00870B20"/>
    <w:rsid w:val="008829F8"/>
    <w:rsid w:val="00885897"/>
    <w:rsid w:val="008A6538"/>
    <w:rsid w:val="008C7056"/>
    <w:rsid w:val="008E2243"/>
    <w:rsid w:val="008F007D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2983"/>
    <w:rsid w:val="009C4DFC"/>
    <w:rsid w:val="009D11E6"/>
    <w:rsid w:val="009D44F8"/>
    <w:rsid w:val="009E3160"/>
    <w:rsid w:val="009F220C"/>
    <w:rsid w:val="009F3B05"/>
    <w:rsid w:val="009F4931"/>
    <w:rsid w:val="00A03DD8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1BC2"/>
    <w:rsid w:val="00A755E8"/>
    <w:rsid w:val="00A93A5D"/>
    <w:rsid w:val="00AB32F8"/>
    <w:rsid w:val="00AB610B"/>
    <w:rsid w:val="00AD360E"/>
    <w:rsid w:val="00AD40FB"/>
    <w:rsid w:val="00AD782D"/>
    <w:rsid w:val="00AE7650"/>
    <w:rsid w:val="00AF4DFE"/>
    <w:rsid w:val="00B10EBE"/>
    <w:rsid w:val="00B236F1"/>
    <w:rsid w:val="00B50F99"/>
    <w:rsid w:val="00B51D1B"/>
    <w:rsid w:val="00B535F0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4B36"/>
    <w:rsid w:val="00BF61AC"/>
    <w:rsid w:val="00C02D24"/>
    <w:rsid w:val="00C319D0"/>
    <w:rsid w:val="00C47FA6"/>
    <w:rsid w:val="00C57FC6"/>
    <w:rsid w:val="00C66A7D"/>
    <w:rsid w:val="00C779DA"/>
    <w:rsid w:val="00C814F7"/>
    <w:rsid w:val="00CA4B4D"/>
    <w:rsid w:val="00CB35C3"/>
    <w:rsid w:val="00CB6AA9"/>
    <w:rsid w:val="00CD323D"/>
    <w:rsid w:val="00CE4030"/>
    <w:rsid w:val="00CE64B3"/>
    <w:rsid w:val="00CF1A49"/>
    <w:rsid w:val="00D03E27"/>
    <w:rsid w:val="00D0630C"/>
    <w:rsid w:val="00D243A9"/>
    <w:rsid w:val="00D305E5"/>
    <w:rsid w:val="00D31A7A"/>
    <w:rsid w:val="00D37CD3"/>
    <w:rsid w:val="00D60F84"/>
    <w:rsid w:val="00D66A52"/>
    <w:rsid w:val="00D66EFA"/>
    <w:rsid w:val="00D72A2D"/>
    <w:rsid w:val="00D9521A"/>
    <w:rsid w:val="00DA3914"/>
    <w:rsid w:val="00DA59AA"/>
    <w:rsid w:val="00DB15FA"/>
    <w:rsid w:val="00DB6915"/>
    <w:rsid w:val="00DB7E1E"/>
    <w:rsid w:val="00DC1B78"/>
    <w:rsid w:val="00DC2A2F"/>
    <w:rsid w:val="00DC600B"/>
    <w:rsid w:val="00DE0FAA"/>
    <w:rsid w:val="00DE136D"/>
    <w:rsid w:val="00DE6534"/>
    <w:rsid w:val="00DF2D50"/>
    <w:rsid w:val="00DF4D6C"/>
    <w:rsid w:val="00E01923"/>
    <w:rsid w:val="00E14498"/>
    <w:rsid w:val="00E2397A"/>
    <w:rsid w:val="00E254DB"/>
    <w:rsid w:val="00E300FC"/>
    <w:rsid w:val="00E362DB"/>
    <w:rsid w:val="00E5632B"/>
    <w:rsid w:val="00E62F98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C82"/>
    <w:rsid w:val="00EE2CA8"/>
    <w:rsid w:val="00EF17E8"/>
    <w:rsid w:val="00EF51D9"/>
    <w:rsid w:val="00F130DD"/>
    <w:rsid w:val="00F14AD4"/>
    <w:rsid w:val="00F24884"/>
    <w:rsid w:val="00F46280"/>
    <w:rsid w:val="00F476C4"/>
    <w:rsid w:val="00F5260C"/>
    <w:rsid w:val="00F61DF9"/>
    <w:rsid w:val="00F81960"/>
    <w:rsid w:val="00F8769D"/>
    <w:rsid w:val="00F9350C"/>
    <w:rsid w:val="00F94EB5"/>
    <w:rsid w:val="00F9624D"/>
    <w:rsid w:val="00FB31C1"/>
    <w:rsid w:val="00FB4687"/>
    <w:rsid w:val="00FB58F2"/>
    <w:rsid w:val="00FC4437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DB33"/>
  <w15:chartTrackingRefBased/>
  <w15:docId w15:val="{9D6F2B4B-0CC1-43B7-B34D-CE1D8472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71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x-behrens-33149217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B8C5C8D048440993A5DFE7FE80E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36055-4882-4D76-8C2D-0B8EF9CBFB8C}"/>
      </w:docPartPr>
      <w:docPartBody>
        <w:p w:rsidR="00907B92" w:rsidRDefault="00F67759">
          <w:pPr>
            <w:pStyle w:val="9AB8C5C8D048440993A5DFE7FE80E514"/>
          </w:pPr>
          <w:r w:rsidRPr="00CF1A49">
            <w:t>·</w:t>
          </w:r>
        </w:p>
      </w:docPartBody>
    </w:docPart>
    <w:docPart>
      <w:docPartPr>
        <w:name w:val="0AF0783ABA6C4AEBB5869CF4306F1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39160-1779-4BFB-8437-0F5E84AFD9B3}"/>
      </w:docPartPr>
      <w:docPartBody>
        <w:p w:rsidR="00907B92" w:rsidRDefault="00F67759">
          <w:pPr>
            <w:pStyle w:val="0AF0783ABA6C4AEBB5869CF4306F1908"/>
          </w:pPr>
          <w:r w:rsidRPr="00CF1A49">
            <w:t>Experience</w:t>
          </w:r>
        </w:p>
      </w:docPartBody>
    </w:docPart>
    <w:docPart>
      <w:docPartPr>
        <w:name w:val="AD8344FF4F9743BC965154C52A0A0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DA560-EF9B-4D8C-A79E-42FCA3ECC03F}"/>
      </w:docPartPr>
      <w:docPartBody>
        <w:p w:rsidR="00907B92" w:rsidRDefault="00F67759">
          <w:pPr>
            <w:pStyle w:val="AD8344FF4F9743BC965154C52A0A037A"/>
          </w:pPr>
          <w:r w:rsidRPr="00CF1A49">
            <w:t>Education</w:t>
          </w:r>
        </w:p>
      </w:docPartBody>
    </w:docPart>
    <w:docPart>
      <w:docPartPr>
        <w:name w:val="56E9915460FA438CA102F418056B8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C09D7-1A26-4BE2-839B-AE2DCCCE8FE7}"/>
      </w:docPartPr>
      <w:docPartBody>
        <w:p w:rsidR="00907B92" w:rsidRDefault="00F67759">
          <w:pPr>
            <w:pStyle w:val="56E9915460FA438CA102F418056B8057"/>
          </w:pPr>
          <w:r w:rsidRPr="00CF1A49">
            <w:t>Skills</w:t>
          </w:r>
        </w:p>
      </w:docPartBody>
    </w:docPart>
    <w:docPart>
      <w:docPartPr>
        <w:name w:val="1124868C7500471F8A9E04CB62867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95B4A-BD33-49F4-8952-63617B1871D6}"/>
      </w:docPartPr>
      <w:docPartBody>
        <w:p w:rsidR="00907B92" w:rsidRDefault="00F67759">
          <w:pPr>
            <w:pStyle w:val="1124868C7500471F8A9E04CB628676D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59"/>
    <w:rsid w:val="00325543"/>
    <w:rsid w:val="008D7575"/>
    <w:rsid w:val="00907B92"/>
    <w:rsid w:val="00CA2F6A"/>
    <w:rsid w:val="00D0488A"/>
    <w:rsid w:val="00F03CF8"/>
    <w:rsid w:val="00F6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AB8C5C8D048440993A5DFE7FE80E514">
    <w:name w:val="9AB8C5C8D048440993A5DFE7FE80E514"/>
  </w:style>
  <w:style w:type="paragraph" w:customStyle="1" w:styleId="0AF0783ABA6C4AEBB5869CF4306F1908">
    <w:name w:val="0AF0783ABA6C4AEBB5869CF4306F190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D8344FF4F9743BC965154C52A0A037A">
    <w:name w:val="AD8344FF4F9743BC965154C52A0A037A"/>
  </w:style>
  <w:style w:type="paragraph" w:customStyle="1" w:styleId="56E9915460FA438CA102F418056B8057">
    <w:name w:val="56E9915460FA438CA102F418056B8057"/>
  </w:style>
  <w:style w:type="paragraph" w:customStyle="1" w:styleId="1124868C7500471F8A9E04CB628676D7">
    <w:name w:val="1124868C7500471F8A9E04CB628676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17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David McLaughlin</cp:lastModifiedBy>
  <cp:revision>3</cp:revision>
  <dcterms:created xsi:type="dcterms:W3CDTF">2022-01-24T13:08:00Z</dcterms:created>
  <dcterms:modified xsi:type="dcterms:W3CDTF">2022-01-24T13:25:00Z</dcterms:modified>
  <cp:category/>
</cp:coreProperties>
</file>